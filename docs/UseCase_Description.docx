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DA" w:rsidRDefault="009F17DA" w:rsidP="004E1463">
      <w:pPr>
        <w:pStyle w:val="ListParagraph"/>
        <w:numPr>
          <w:ilvl w:val="0"/>
          <w:numId w:val="1"/>
        </w:numPr>
      </w:pPr>
      <w:bookmarkStart w:id="0" w:name="_GoBack"/>
      <w:r>
        <w:t xml:space="preserve">Submit </w:t>
      </w:r>
      <w:r w:rsidR="00792D42">
        <w:t>Application</w:t>
      </w:r>
      <w:r>
        <w:t>(</w:t>
      </w:r>
      <w:r w:rsidR="00792D42">
        <w:t xml:space="preserve"> </w:t>
      </w:r>
      <w:r>
        <w:t>)</w:t>
      </w:r>
    </w:p>
    <w:bookmarkEnd w:id="0"/>
    <w:p w:rsidR="001113CE" w:rsidRDefault="004E1463" w:rsidP="009F17DA">
      <w:pPr>
        <w:pStyle w:val="ListParagraph"/>
      </w:pPr>
      <w:r>
        <w:t xml:space="preserve">Purchaser submits </w:t>
      </w:r>
      <w:r w:rsidR="0047253C">
        <w:t xml:space="preserve">an online application </w:t>
      </w:r>
      <w:r w:rsidR="00730649">
        <w:t xml:space="preserve">form </w:t>
      </w:r>
      <w:r w:rsidR="0047253C">
        <w:t>with the following details for Life Insurance:</w:t>
      </w:r>
    </w:p>
    <w:p w:rsidR="004E1463" w:rsidRDefault="004E1463" w:rsidP="004E1463">
      <w:pPr>
        <w:pStyle w:val="ListParagraph"/>
      </w:pPr>
      <w:r>
        <w:t xml:space="preserve">First Name, Last Name, DOB, Sex, SSN, Home Address, Phone, Marital Status, Driver License Number, State of Issue, </w:t>
      </w:r>
      <w:r w:rsidR="00A60BED">
        <w:t xml:space="preserve">Amount of Insurance, </w:t>
      </w:r>
      <w:r>
        <w:t>Beneficiary Details (First Name, Last Name, Relationship, SSN, DOB, %Share)</w:t>
      </w:r>
    </w:p>
    <w:p w:rsidR="004E1463" w:rsidRDefault="004E1463" w:rsidP="004E1463">
      <w:pPr>
        <w:pStyle w:val="ListParagraph"/>
      </w:pPr>
      <w:r>
        <w:t>Once the application is submitted, the above details should be added to Blockchain.</w:t>
      </w:r>
    </w:p>
    <w:p w:rsidR="00F963B0" w:rsidRDefault="00F963B0" w:rsidP="004E1463">
      <w:pPr>
        <w:pStyle w:val="ListParagraph"/>
      </w:pPr>
    </w:p>
    <w:p w:rsidR="009F17DA" w:rsidRDefault="009F17DA" w:rsidP="004E1463">
      <w:pPr>
        <w:pStyle w:val="ListParagraph"/>
        <w:numPr>
          <w:ilvl w:val="0"/>
          <w:numId w:val="1"/>
        </w:numPr>
      </w:pPr>
      <w:r>
        <w:t>Review Application( )</w:t>
      </w:r>
    </w:p>
    <w:p w:rsidR="004E1463" w:rsidRDefault="004E1463" w:rsidP="009F17DA">
      <w:pPr>
        <w:pStyle w:val="ListParagraph"/>
      </w:pPr>
      <w:r>
        <w:t>Mutual of Omaha should be able to review the application</w:t>
      </w:r>
      <w:r w:rsidR="00730649">
        <w:t xml:space="preserve"> using User Interface (UI)</w:t>
      </w:r>
      <w:r>
        <w:t>.</w:t>
      </w:r>
    </w:p>
    <w:p w:rsidR="00F963B0" w:rsidRDefault="00F963B0" w:rsidP="00F963B0">
      <w:pPr>
        <w:pStyle w:val="ListParagraph"/>
      </w:pPr>
    </w:p>
    <w:p w:rsidR="009F17DA" w:rsidRDefault="009F17DA" w:rsidP="004E1463">
      <w:pPr>
        <w:pStyle w:val="ListParagraph"/>
        <w:numPr>
          <w:ilvl w:val="0"/>
          <w:numId w:val="1"/>
        </w:numPr>
      </w:pPr>
      <w:r>
        <w:t>Acknowledges Application( )</w:t>
      </w:r>
    </w:p>
    <w:p w:rsidR="004E1463" w:rsidRDefault="004E1463" w:rsidP="009F17DA">
      <w:pPr>
        <w:pStyle w:val="ListParagraph"/>
      </w:pPr>
      <w:r>
        <w:t xml:space="preserve">UI should allow Mutual of Omaha to </w:t>
      </w:r>
      <w:r w:rsidR="00365C92">
        <w:t>acknowledge the application</w:t>
      </w:r>
      <w:r>
        <w:t>.</w:t>
      </w:r>
    </w:p>
    <w:p w:rsidR="00F963B0" w:rsidRDefault="00F963B0" w:rsidP="00F963B0">
      <w:pPr>
        <w:pStyle w:val="ListParagraph"/>
      </w:pPr>
    </w:p>
    <w:p w:rsidR="009F17DA" w:rsidRDefault="009F17DA" w:rsidP="004E1463">
      <w:pPr>
        <w:pStyle w:val="ListParagraph"/>
        <w:numPr>
          <w:ilvl w:val="0"/>
          <w:numId w:val="1"/>
        </w:numPr>
      </w:pPr>
      <w:r>
        <w:t>Receive Acknowledgement( )</w:t>
      </w:r>
    </w:p>
    <w:p w:rsidR="004E1463" w:rsidRDefault="004E1463" w:rsidP="009F17DA">
      <w:pPr>
        <w:pStyle w:val="ListParagraph"/>
      </w:pPr>
      <w:r>
        <w:t>An acknowledgement should be sent to the purchaser via an email.</w:t>
      </w:r>
    </w:p>
    <w:p w:rsidR="00F963B0" w:rsidRDefault="00F963B0" w:rsidP="00F963B0">
      <w:pPr>
        <w:pStyle w:val="ListParagraph"/>
      </w:pPr>
    </w:p>
    <w:p w:rsidR="001D02BE" w:rsidRDefault="00492E29" w:rsidP="004E1463">
      <w:pPr>
        <w:pStyle w:val="ListParagraph"/>
        <w:numPr>
          <w:ilvl w:val="0"/>
          <w:numId w:val="1"/>
        </w:numPr>
      </w:pPr>
      <w:r>
        <w:t>Submit</w:t>
      </w:r>
      <w:r w:rsidR="00EA449E">
        <w:t>s</w:t>
      </w:r>
      <w:r>
        <w:t xml:space="preserve"> Medical Request( )</w:t>
      </w:r>
    </w:p>
    <w:p w:rsidR="004E1463" w:rsidRDefault="004E1463" w:rsidP="001D02BE">
      <w:pPr>
        <w:pStyle w:val="ListParagraph"/>
      </w:pPr>
      <w:r>
        <w:t>After reviewing t</w:t>
      </w:r>
      <w:r w:rsidR="0047253C">
        <w:t xml:space="preserve">he application, UI should allow Mutual of Omaha to select a 3d Party and required </w:t>
      </w:r>
      <w:r w:rsidR="00B55FC3">
        <w:t>m</w:t>
      </w:r>
      <w:r w:rsidR="0047253C">
        <w:t xml:space="preserve">edical </w:t>
      </w:r>
      <w:r w:rsidR="00B55FC3">
        <w:t>e</w:t>
      </w:r>
      <w:r w:rsidR="0047253C">
        <w:t>xam for the purchaser.  These details should be added to Blockchain</w:t>
      </w:r>
      <w:r w:rsidR="00B55FC3">
        <w:t>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Request Medical Exam Details( )</w:t>
      </w:r>
    </w:p>
    <w:p w:rsidR="0047253C" w:rsidRDefault="00DC6A7A" w:rsidP="00EA449E">
      <w:pPr>
        <w:pStyle w:val="ListParagraph"/>
      </w:pPr>
      <w:r>
        <w:t xml:space="preserve">UI should allow </w:t>
      </w:r>
      <w:r w:rsidR="0047253C">
        <w:t>3</w:t>
      </w:r>
      <w:r w:rsidR="0047253C" w:rsidRPr="0047253C">
        <w:rPr>
          <w:vertAlign w:val="superscript"/>
        </w:rPr>
        <w:t>rd</w:t>
      </w:r>
      <w:r w:rsidR="0047253C">
        <w:t xml:space="preserve"> Party to view purchaser’s details and required medical exam for purchaser.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Updates Medical Exam Information( )</w:t>
      </w:r>
    </w:p>
    <w:p w:rsidR="0047253C" w:rsidRDefault="00DC6A7A" w:rsidP="00EA449E">
      <w:pPr>
        <w:pStyle w:val="ListParagraph"/>
      </w:pPr>
      <w:r>
        <w:t xml:space="preserve">UI should allow </w:t>
      </w:r>
      <w:r w:rsidR="0047253C">
        <w:t>3</w:t>
      </w:r>
      <w:r w:rsidR="0047253C" w:rsidRPr="0047253C">
        <w:rPr>
          <w:vertAlign w:val="superscript"/>
        </w:rPr>
        <w:t>rd</w:t>
      </w:r>
      <w:r w:rsidR="0047253C">
        <w:t xml:space="preserve"> Party to update Blockchain with medical exam appointment details.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Notified of Exam Request( )</w:t>
      </w:r>
    </w:p>
    <w:p w:rsidR="0047253C" w:rsidRDefault="0047253C" w:rsidP="00EA449E">
      <w:pPr>
        <w:pStyle w:val="ListParagraph"/>
      </w:pPr>
      <w:r>
        <w:t xml:space="preserve">A notification should be sent to </w:t>
      </w:r>
      <w:r w:rsidR="00DC6A7A">
        <w:t xml:space="preserve">the </w:t>
      </w:r>
      <w:r>
        <w:t>purchaser of his/her medical exam appointment details.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Accept Appointment( )</w:t>
      </w:r>
    </w:p>
    <w:p w:rsidR="0047253C" w:rsidRDefault="00DC6A7A" w:rsidP="00EA449E">
      <w:pPr>
        <w:pStyle w:val="ListParagraph"/>
      </w:pPr>
      <w:r>
        <w:t xml:space="preserve">UI should allow purchaser </w:t>
      </w:r>
      <w:r w:rsidR="0047253C">
        <w:t>to accept an appointment, the appointment details should be added to Blockchain.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Appointment Confirmation( )</w:t>
      </w:r>
    </w:p>
    <w:p w:rsidR="0047253C" w:rsidRDefault="00730649" w:rsidP="00EA449E">
      <w:pPr>
        <w:pStyle w:val="ListParagraph"/>
      </w:pPr>
      <w:r>
        <w:t>An appointment confirmation email should be sent to 3</w:t>
      </w:r>
      <w:r w:rsidRPr="00730649">
        <w:rPr>
          <w:vertAlign w:val="superscript"/>
        </w:rPr>
        <w:t>rd</w:t>
      </w:r>
      <w:r>
        <w:t xml:space="preserve"> Party.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Participates in Exam( )</w:t>
      </w:r>
    </w:p>
    <w:p w:rsidR="00730649" w:rsidRDefault="00730649" w:rsidP="00EA449E">
      <w:pPr>
        <w:pStyle w:val="ListParagraph"/>
      </w:pPr>
      <w:r>
        <w:t>Purchaser completes medical exam.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Medical Exam Results( )</w:t>
      </w:r>
    </w:p>
    <w:p w:rsidR="00730649" w:rsidRDefault="00DC6A7A" w:rsidP="00EA449E">
      <w:pPr>
        <w:pStyle w:val="ListParagraph"/>
      </w:pPr>
      <w:r>
        <w:t xml:space="preserve">UI should allow </w:t>
      </w:r>
      <w:r w:rsidR="00730649">
        <w:t>3</w:t>
      </w:r>
      <w:r w:rsidR="00730649" w:rsidRPr="00730649">
        <w:rPr>
          <w:vertAlign w:val="superscript"/>
        </w:rPr>
        <w:t>rd</w:t>
      </w:r>
      <w:r w:rsidR="00730649">
        <w:t xml:space="preserve"> Party to update Blockchain with medical exam results and related documentation.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Result Notification( )</w:t>
      </w:r>
    </w:p>
    <w:p w:rsidR="00730649" w:rsidRDefault="00730649" w:rsidP="00EA449E">
      <w:pPr>
        <w:pStyle w:val="ListParagraph"/>
      </w:pPr>
      <w:r>
        <w:t>Purchaser should be notified of his medical exam results.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Exam Results ( )</w:t>
      </w:r>
    </w:p>
    <w:p w:rsidR="00730649" w:rsidRDefault="00DC6A7A" w:rsidP="00EA449E">
      <w:pPr>
        <w:pStyle w:val="ListParagraph"/>
      </w:pPr>
      <w:r>
        <w:t xml:space="preserve">UI should allow </w:t>
      </w:r>
      <w:r w:rsidR="00730649">
        <w:t>Mutual of Omaha to review medical exam results</w:t>
      </w:r>
      <w:r>
        <w:t>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Completes Application Request( )</w:t>
      </w:r>
    </w:p>
    <w:p w:rsidR="00730649" w:rsidRDefault="00DC6A7A" w:rsidP="00EA449E">
      <w:pPr>
        <w:pStyle w:val="ListParagraph"/>
      </w:pPr>
      <w:r>
        <w:t xml:space="preserve">UI should allow </w:t>
      </w:r>
      <w:r w:rsidR="00730649">
        <w:t>Mutual of Omaha to review and complete the application process.  A policy number should be created and added to Blockchain if the application is accepted.</w:t>
      </w:r>
    </w:p>
    <w:p w:rsidR="00F963B0" w:rsidRDefault="00F963B0" w:rsidP="00F963B0"/>
    <w:p w:rsidR="00EA449E" w:rsidRDefault="00EA449E" w:rsidP="004E1463">
      <w:pPr>
        <w:pStyle w:val="ListParagraph"/>
        <w:numPr>
          <w:ilvl w:val="0"/>
          <w:numId w:val="1"/>
        </w:numPr>
      </w:pPr>
      <w:r>
        <w:t>Application Results( )</w:t>
      </w:r>
    </w:p>
    <w:p w:rsidR="00730649" w:rsidRDefault="00730649" w:rsidP="00EA449E">
      <w:pPr>
        <w:pStyle w:val="ListParagraph"/>
      </w:pPr>
      <w:r>
        <w:t>An email should be sent to the purchaser with policy details if the application is accepted.</w:t>
      </w:r>
    </w:p>
    <w:sectPr w:rsidR="007306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5F73"/>
    <w:multiLevelType w:val="hybridMultilevel"/>
    <w:tmpl w:val="2622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63"/>
    <w:rsid w:val="001113CE"/>
    <w:rsid w:val="001D02BE"/>
    <w:rsid w:val="00365C92"/>
    <w:rsid w:val="0047253C"/>
    <w:rsid w:val="00492E29"/>
    <w:rsid w:val="004E1463"/>
    <w:rsid w:val="005F6D28"/>
    <w:rsid w:val="00730649"/>
    <w:rsid w:val="00792D42"/>
    <w:rsid w:val="0086593E"/>
    <w:rsid w:val="008B66A4"/>
    <w:rsid w:val="009F17DA"/>
    <w:rsid w:val="00A60BED"/>
    <w:rsid w:val="00A955E3"/>
    <w:rsid w:val="00B55FC3"/>
    <w:rsid w:val="00DC6A7A"/>
    <w:rsid w:val="00EA449E"/>
    <w:rsid w:val="00F3699A"/>
    <w:rsid w:val="00F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2F3D083F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Mutual of Omaha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Tedla</dc:creator>
  <cp:lastModifiedBy>Jay Tedla</cp:lastModifiedBy>
  <cp:revision>2</cp:revision>
  <dcterms:created xsi:type="dcterms:W3CDTF">2018-04-10T20:43:00Z</dcterms:created>
  <dcterms:modified xsi:type="dcterms:W3CDTF">2018-04-10T20:43:00Z</dcterms:modified>
</cp:coreProperties>
</file>